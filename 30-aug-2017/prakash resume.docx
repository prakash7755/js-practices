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D4" w:rsidRPr="00BA64C0" w:rsidRDefault="00682BD4" w:rsidP="00935764">
      <w:pPr>
        <w:pStyle w:val="Title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R.PRAKASH</w:t>
      </w:r>
    </w:p>
    <w:p w:rsidR="00682BD4" w:rsidRPr="00CE0DC4" w:rsidRDefault="00682BD4" w:rsidP="00BF6724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Mobile:9500850114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e-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>mail:mailmeprakash1992</w:t>
      </w:r>
      <w:bookmarkStart w:id="0" w:name="_GoBack"/>
      <w:bookmarkEnd w:id="0"/>
      <w:r w:rsidRPr="00CE0DC4">
        <w:rPr>
          <w:rFonts w:ascii="Times New Roman" w:hAnsi="Times New Roman" w:cs="Times New Roman"/>
          <w:b/>
          <w:bCs/>
          <w:sz w:val="24"/>
          <w:szCs w:val="24"/>
        </w:rPr>
        <w:t>@gmail.com</w:t>
      </w:r>
    </w:p>
    <w:p w:rsidR="00682BD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682BD4" w:rsidRPr="00CE0DC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682BD4" w:rsidRDefault="00682BD4" w:rsidP="009710C3">
      <w:pPr>
        <w:pStyle w:val="cv2"/>
        <w:spacing w:before="4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710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 Join an Organization That Will Recognize and Utilize my Skills Fully and Offer me a Position Requiring Innovative and C</w:t>
      </w:r>
      <w:r w:rsidRPr="009710C3">
        <w:rPr>
          <w:rFonts w:ascii="Times New Roman" w:hAnsi="Times New Roman" w:cs="Times New Roman"/>
          <w:b w:val="0"/>
          <w:bCs w:val="0"/>
          <w:sz w:val="24"/>
          <w:szCs w:val="24"/>
        </w:rPr>
        <w:t>reativ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 Ideas Where Continuous G</w:t>
      </w:r>
      <w:r w:rsidRPr="009710C3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owth and Learning a Way of L</w:t>
      </w:r>
      <w:r w:rsidRPr="009710C3">
        <w:rPr>
          <w:rFonts w:ascii="Times New Roman" w:hAnsi="Times New Roman" w:cs="Times New Roman"/>
          <w:b w:val="0"/>
          <w:bCs w:val="0"/>
          <w:sz w:val="24"/>
          <w:szCs w:val="24"/>
        </w:rPr>
        <w:t>ife.</w:t>
      </w:r>
    </w:p>
    <w:p w:rsidR="00682BD4" w:rsidRDefault="00682BD4" w:rsidP="008B6C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82BD4" w:rsidRPr="00CE0DC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:rsidR="00682BD4" w:rsidRPr="00132B41" w:rsidRDefault="00682BD4" w:rsidP="006B42D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B41">
        <w:rPr>
          <w:rFonts w:ascii="Times New Roman" w:hAnsi="Times New Roman" w:cs="Times New Roman"/>
          <w:sz w:val="24"/>
          <w:szCs w:val="24"/>
        </w:rPr>
        <w:t>Bachelor of Engineering in Electronics and Communication Engineering in   Indira</w:t>
      </w:r>
      <w:r w:rsidRPr="00132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B41">
        <w:rPr>
          <w:rFonts w:ascii="Times New Roman" w:hAnsi="Times New Roman" w:cs="Times New Roman"/>
          <w:sz w:val="24"/>
          <w:szCs w:val="24"/>
        </w:rPr>
        <w:t>Institute of Engineering and Technology, Anna University</w:t>
      </w:r>
      <w:r w:rsidRPr="00132B4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2B41">
        <w:rPr>
          <w:rFonts w:ascii="Times New Roman" w:hAnsi="Times New Roman" w:cs="Times New Roman"/>
          <w:sz w:val="24"/>
          <w:szCs w:val="24"/>
        </w:rPr>
        <w:t>with</w:t>
      </w:r>
      <w:r w:rsidRPr="00132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B41">
        <w:rPr>
          <w:rFonts w:ascii="Times New Roman" w:hAnsi="Times New Roman" w:cs="Times New Roman"/>
          <w:sz w:val="24"/>
          <w:szCs w:val="24"/>
        </w:rPr>
        <w:t>70.85%</w:t>
      </w:r>
      <w:r w:rsidRPr="00132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B41">
        <w:rPr>
          <w:rFonts w:ascii="Times New Roman" w:hAnsi="Times New Roman" w:cs="Times New Roman"/>
          <w:sz w:val="24"/>
          <w:szCs w:val="24"/>
        </w:rPr>
        <w:t>passed out in 2014.</w:t>
      </w:r>
    </w:p>
    <w:p w:rsidR="00682BD4" w:rsidRPr="00132B41" w:rsidRDefault="00682BD4" w:rsidP="006B42D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B41">
        <w:rPr>
          <w:rFonts w:ascii="Times New Roman" w:hAnsi="Times New Roman" w:cs="Times New Roman"/>
          <w:sz w:val="24"/>
          <w:szCs w:val="24"/>
        </w:rPr>
        <w:t>Diploma from Palavan Polytechnic College,kanchipuram with 89% passed out in 2011.</w:t>
      </w:r>
    </w:p>
    <w:p w:rsidR="00682BD4" w:rsidRPr="009710C3" w:rsidRDefault="00682BD4" w:rsidP="009710C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0C3">
        <w:rPr>
          <w:rFonts w:ascii="Times New Roman" w:hAnsi="Times New Roman" w:cs="Times New Roman"/>
          <w:sz w:val="24"/>
          <w:szCs w:val="24"/>
        </w:rPr>
        <w:t>SSLC from Government Boys Higher Secondary School, Uthukottai with 59%</w:t>
      </w:r>
      <w:r w:rsidRPr="009710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0C3">
        <w:rPr>
          <w:rFonts w:ascii="Times New Roman" w:hAnsi="Times New Roman" w:cs="Times New Roman"/>
          <w:sz w:val="24"/>
          <w:szCs w:val="24"/>
        </w:rPr>
        <w:t>passed out in 2007</w:t>
      </w:r>
      <w:r w:rsidRPr="00132B41">
        <w:t>.</w:t>
      </w:r>
    </w:p>
    <w:p w:rsidR="00682BD4" w:rsidRPr="009710C3" w:rsidRDefault="00682BD4" w:rsidP="006F025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2BD4" w:rsidRPr="00CE0DC4" w:rsidRDefault="00682BD4" w:rsidP="006F02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WORK</w:t>
      </w:r>
    </w:p>
    <w:p w:rsidR="00682BD4" w:rsidRPr="009710C3" w:rsidRDefault="00682BD4" w:rsidP="006F025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B41">
        <w:rPr>
          <w:rFonts w:ascii="Times New Roman" w:hAnsi="Times New Roman" w:cs="Times New Roman"/>
          <w:sz w:val="24"/>
          <w:szCs w:val="24"/>
        </w:rPr>
        <w:t>Advance Error Handling For Memory Using Parity Matrix</w:t>
      </w:r>
      <w:r w:rsidRPr="007814FC">
        <w:rPr>
          <w:rFonts w:ascii="Times New Roman" w:hAnsi="Times New Roman" w:cs="Times New Roman"/>
          <w:sz w:val="24"/>
          <w:szCs w:val="24"/>
        </w:rPr>
        <w:t>.</w:t>
      </w:r>
    </w:p>
    <w:p w:rsidR="00682BD4" w:rsidRPr="007814FC" w:rsidRDefault="00682BD4" w:rsidP="009710C3">
      <w:pPr>
        <w:pStyle w:val="ListParagraph"/>
        <w:spacing w:line="240" w:lineRule="auto"/>
        <w:ind w:left="96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2BD4" w:rsidRPr="00CE0DC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INDUSTRIAL TRAINING</w:t>
      </w:r>
    </w:p>
    <w:p w:rsidR="00682BD4" w:rsidRPr="009C4D8D" w:rsidRDefault="00682BD4" w:rsidP="008B6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Thermal power station, Tuticorin, India in June 2013.</w:t>
      </w:r>
    </w:p>
    <w:p w:rsidR="00682BD4" w:rsidRPr="009C4D8D" w:rsidRDefault="00682BD4" w:rsidP="008B6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Satish Dhawan Space Centre  (SDSC) Sriharikota in 2012</w:t>
      </w:r>
    </w:p>
    <w:p w:rsidR="00682BD4" w:rsidRPr="009C4D8D" w:rsidRDefault="00682BD4" w:rsidP="009C4D8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Radio Astronomy Centre Ooty in 2011.</w:t>
      </w:r>
    </w:p>
    <w:p w:rsidR="00682BD4" w:rsidRPr="009710C3" w:rsidRDefault="00682BD4" w:rsidP="009710C3">
      <w:pPr>
        <w:pStyle w:val="ListParagraph"/>
        <w:spacing w:line="240" w:lineRule="auto"/>
        <w:ind w:left="4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2BD4" w:rsidRPr="00CE0DC4" w:rsidRDefault="00682BD4" w:rsidP="00A017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COURSES UNDERTAKEN</w:t>
      </w:r>
    </w:p>
    <w:p w:rsidR="00682BD4" w:rsidRPr="00132B41" w:rsidRDefault="00682BD4" w:rsidP="00F02265">
      <w:pPr>
        <w:pStyle w:val="NormalWeb"/>
        <w:numPr>
          <w:ilvl w:val="0"/>
          <w:numId w:val="17"/>
        </w:numPr>
        <w:spacing w:beforeAutospacing="0" w:afterAutospacing="0"/>
        <w:ind w:right="994"/>
      </w:pPr>
      <w:r w:rsidRPr="00132B41">
        <w:t>Matlab ,</w:t>
      </w:r>
    </w:p>
    <w:p w:rsidR="00682BD4" w:rsidRDefault="00682BD4" w:rsidP="009710C3">
      <w:pPr>
        <w:pStyle w:val="NormalWeb"/>
        <w:numPr>
          <w:ilvl w:val="0"/>
          <w:numId w:val="17"/>
        </w:numPr>
        <w:spacing w:beforeAutospacing="0" w:afterAutospacing="0"/>
        <w:ind w:right="994"/>
      </w:pPr>
      <w:r w:rsidRPr="00132B41">
        <w:t>Embedded program, </w:t>
      </w:r>
    </w:p>
    <w:p w:rsidR="00682BD4" w:rsidRPr="009710C3" w:rsidRDefault="00682BD4" w:rsidP="009710C3">
      <w:pPr>
        <w:pStyle w:val="NormalWeb"/>
        <w:spacing w:beforeAutospacing="0" w:afterAutospacing="0"/>
        <w:ind w:left="360" w:right="994"/>
      </w:pPr>
    </w:p>
    <w:p w:rsidR="00682BD4" w:rsidRPr="00CE0DC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CO-CURRICULAR ACTIVITIES</w:t>
      </w:r>
    </w:p>
    <w:p w:rsidR="00682BD4" w:rsidRPr="009C4D8D" w:rsidRDefault="00682BD4" w:rsidP="0040601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Attended a Workshop on “LABVIEW “–Graphical System Design held in our college in the year 2013.</w:t>
      </w:r>
    </w:p>
    <w:p w:rsidR="00682BD4" w:rsidRPr="009C4D8D" w:rsidRDefault="00682BD4" w:rsidP="008B6C4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Attended an International seminar on “Nanostructure-based Solar Photovoltaics” at VIT Chennai in 2012.</w:t>
      </w:r>
    </w:p>
    <w:p w:rsidR="00682BD4" w:rsidRPr="009C4D8D" w:rsidRDefault="00682BD4" w:rsidP="009710C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Attended a National workshop on “Wavelets for Mechanical Engineers” at VIT in 2013.</w:t>
      </w:r>
    </w:p>
    <w:p w:rsidR="00682BD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82BD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82BD4" w:rsidRPr="00132B41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82BD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2BD4" w:rsidRPr="00CE0DC4" w:rsidRDefault="00682BD4" w:rsidP="008B6C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EXTRA-CURRICULAR ACTIVITIES</w:t>
      </w:r>
    </w:p>
    <w:p w:rsidR="00682BD4" w:rsidRPr="009C4D8D" w:rsidRDefault="00682BD4" w:rsidP="008B6C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Active Member of social organizations including YRC, Rotaract and Aram foundation.</w:t>
      </w:r>
    </w:p>
    <w:p w:rsidR="00682BD4" w:rsidRPr="009C4D8D" w:rsidRDefault="00682BD4" w:rsidP="008B6C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Participated in various activities like blood donation, tree sampling programs and marathon.</w:t>
      </w:r>
    </w:p>
    <w:p w:rsidR="00682BD4" w:rsidRPr="009C4D8D" w:rsidRDefault="00682BD4" w:rsidP="008B6C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Nominated as the student president in undergraduate program.</w:t>
      </w:r>
    </w:p>
    <w:p w:rsidR="00682BD4" w:rsidRPr="009C4D8D" w:rsidRDefault="00682BD4" w:rsidP="008B6C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D8D">
        <w:rPr>
          <w:rFonts w:ascii="Times New Roman" w:hAnsi="Times New Roman" w:cs="Times New Roman"/>
          <w:sz w:val="24"/>
          <w:szCs w:val="24"/>
        </w:rPr>
        <w:t>Organized various events including seminars, guest lectures and national level symposiums</w:t>
      </w:r>
    </w:p>
    <w:p w:rsidR="00682BD4" w:rsidRPr="009C4D8D" w:rsidRDefault="00682BD4" w:rsidP="0089205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BD4" w:rsidRPr="00CE0DC4" w:rsidRDefault="00682BD4" w:rsidP="00BF6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SPECIAL SKILLS</w:t>
      </w:r>
    </w:p>
    <w:p w:rsidR="00682BD4" w:rsidRPr="00132B41" w:rsidRDefault="00682BD4" w:rsidP="00BF672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B41">
        <w:rPr>
          <w:rFonts w:ascii="Times New Roman" w:hAnsi="Times New Roman" w:cs="Times New Roman"/>
          <w:sz w:val="24"/>
          <w:szCs w:val="24"/>
        </w:rPr>
        <w:t>Ability to listen and observe things effectively.</w:t>
      </w:r>
    </w:p>
    <w:p w:rsidR="00682BD4" w:rsidRPr="00132B41" w:rsidRDefault="00682BD4" w:rsidP="00BF672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2B41">
        <w:rPr>
          <w:rFonts w:ascii="Times New Roman" w:hAnsi="Times New Roman" w:cs="Times New Roman"/>
          <w:sz w:val="24"/>
          <w:szCs w:val="24"/>
        </w:rPr>
        <w:t>Ability to work under pressure.</w:t>
      </w:r>
    </w:p>
    <w:p w:rsidR="00682BD4" w:rsidRPr="00132B41" w:rsidRDefault="00682BD4" w:rsidP="00A017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2BD4" w:rsidRPr="00CE0DC4" w:rsidRDefault="00682BD4" w:rsidP="00A017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PROFILE</w:t>
      </w:r>
    </w:p>
    <w:p w:rsidR="00682BD4" w:rsidRPr="00CE0DC4" w:rsidRDefault="00682BD4" w:rsidP="00024CF5">
      <w:pPr>
        <w:pStyle w:val="cv2"/>
        <w:spacing w:before="4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E0DC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Name      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CE0DC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R Prakash</w:t>
      </w:r>
    </w:p>
    <w:p w:rsidR="00682BD4" w:rsidRPr="00CE0DC4" w:rsidRDefault="00682BD4" w:rsidP="00024CF5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DC4">
        <w:rPr>
          <w:rFonts w:ascii="Times New Roman" w:hAnsi="Times New Roman" w:cs="Times New Roman"/>
          <w:sz w:val="24"/>
          <w:szCs w:val="24"/>
        </w:rPr>
        <w:t>Father’s Name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E0DC4">
        <w:rPr>
          <w:rFonts w:ascii="Times New Roman" w:hAnsi="Times New Roman" w:cs="Times New Roman"/>
          <w:sz w:val="24"/>
          <w:szCs w:val="24"/>
        </w:rPr>
        <w:t>R Rajendran</w:t>
      </w:r>
    </w:p>
    <w:p w:rsidR="00682BD4" w:rsidRPr="00CE0DC4" w:rsidRDefault="00682BD4" w:rsidP="00024C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0DC4">
        <w:rPr>
          <w:rFonts w:ascii="Times New Roman" w:hAnsi="Times New Roman" w:cs="Times New Roman"/>
          <w:sz w:val="24"/>
          <w:szCs w:val="24"/>
        </w:rPr>
        <w:t>Date of Birth</w:t>
      </w:r>
      <w:r w:rsidRPr="00CE0DC4">
        <w:rPr>
          <w:rFonts w:ascii="Times New Roman" w:hAnsi="Times New Roman" w:cs="Times New Roman"/>
          <w:sz w:val="24"/>
          <w:szCs w:val="24"/>
        </w:rPr>
        <w:tab/>
      </w:r>
      <w:r w:rsidRPr="00CE0DC4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0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E0DC4">
        <w:rPr>
          <w:rFonts w:ascii="Times New Roman" w:hAnsi="Times New Roman" w:cs="Times New Roman"/>
          <w:sz w:val="24"/>
          <w:szCs w:val="24"/>
        </w:rPr>
        <w:t>18-04-1992</w:t>
      </w:r>
    </w:p>
    <w:p w:rsidR="00682BD4" w:rsidRPr="00CE0DC4" w:rsidRDefault="00682BD4" w:rsidP="00024C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0DC4">
        <w:rPr>
          <w:rFonts w:ascii="Times New Roman" w:hAnsi="Times New Roman" w:cs="Times New Roman"/>
          <w:sz w:val="24"/>
          <w:szCs w:val="24"/>
        </w:rPr>
        <w:t>Nationality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0DC4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0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E0DC4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682BD4" w:rsidRPr="00CE0DC4" w:rsidRDefault="00682BD4" w:rsidP="00024C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0DC4">
        <w:rPr>
          <w:rFonts w:ascii="Times New Roman" w:hAnsi="Times New Roman" w:cs="Times New Roman"/>
          <w:sz w:val="24"/>
          <w:szCs w:val="24"/>
        </w:rPr>
        <w:t>Languages Known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E0DC4">
        <w:rPr>
          <w:rFonts w:ascii="Times New Roman" w:hAnsi="Times New Roman" w:cs="Times New Roman"/>
          <w:sz w:val="24"/>
          <w:szCs w:val="24"/>
        </w:rPr>
        <w:t>English, Tamil, Telugu</w:t>
      </w:r>
    </w:p>
    <w:p w:rsidR="00682BD4" w:rsidRPr="00CE0DC4" w:rsidRDefault="00682BD4" w:rsidP="00024C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DC4"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DC4">
        <w:rPr>
          <w:rFonts w:ascii="Times New Roman" w:hAnsi="Times New Roman" w:cs="Times New Roman"/>
          <w:sz w:val="24"/>
          <w:szCs w:val="24"/>
        </w:rPr>
        <w:t>katchur(village),</w:t>
      </w:r>
    </w:p>
    <w:p w:rsidR="00682BD4" w:rsidRPr="00CE0DC4" w:rsidRDefault="00682BD4" w:rsidP="00024CF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E0DC4">
        <w:rPr>
          <w:rFonts w:ascii="Times New Roman" w:hAnsi="Times New Roman" w:cs="Times New Roman"/>
          <w:sz w:val="24"/>
          <w:szCs w:val="24"/>
        </w:rPr>
        <w:t xml:space="preserve">  Seethanjeri(post),</w:t>
      </w:r>
    </w:p>
    <w:p w:rsidR="00682BD4" w:rsidRPr="00CE0DC4" w:rsidRDefault="00682BD4" w:rsidP="00024CF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E0DC4">
        <w:rPr>
          <w:rFonts w:ascii="Times New Roman" w:hAnsi="Times New Roman" w:cs="Times New Roman"/>
          <w:sz w:val="24"/>
          <w:szCs w:val="24"/>
        </w:rPr>
        <w:t xml:space="preserve">  Uthukottai(taluk),</w:t>
      </w:r>
    </w:p>
    <w:p w:rsidR="00682BD4" w:rsidRPr="00CE0DC4" w:rsidRDefault="00682BD4" w:rsidP="00024CF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E0DC4">
        <w:rPr>
          <w:rFonts w:ascii="Times New Roman" w:hAnsi="Times New Roman" w:cs="Times New Roman"/>
          <w:sz w:val="24"/>
          <w:szCs w:val="24"/>
        </w:rPr>
        <w:t xml:space="preserve">  Tiruvallur – 602026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2BD4" w:rsidRPr="00CE0DC4" w:rsidRDefault="00682BD4" w:rsidP="00A017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2BD4" w:rsidRPr="00CE0DC4" w:rsidRDefault="00682BD4" w:rsidP="00A01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2BD4" w:rsidRPr="00CE0DC4" w:rsidRDefault="00682BD4" w:rsidP="00A0172A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2BD4" w:rsidRPr="00763533" w:rsidRDefault="00682BD4" w:rsidP="00BF6724">
      <w:pPr>
        <w:spacing w:line="240" w:lineRule="auto"/>
        <w:rPr>
          <w:rFonts w:ascii="Times New Roman" w:hAnsi="Times New Roman" w:cs="Times New Roman"/>
        </w:rPr>
      </w:pPr>
      <w:r w:rsidRPr="00CE0DC4">
        <w:rPr>
          <w:rFonts w:ascii="Times New Roman" w:hAnsi="Times New Roman" w:cs="Times New Roman"/>
          <w:sz w:val="24"/>
          <w:szCs w:val="24"/>
        </w:rPr>
        <w:t>I hereby affirm that the above information provided is true to the best of my knowledge</w:t>
      </w:r>
      <w:r w:rsidRPr="00763533">
        <w:rPr>
          <w:rFonts w:ascii="Times New Roman" w:hAnsi="Times New Roman" w:cs="Times New Roman"/>
        </w:rPr>
        <w:t>.</w:t>
      </w:r>
    </w:p>
    <w:p w:rsidR="00682BD4" w:rsidRPr="00763533" w:rsidRDefault="00682BD4" w:rsidP="00BF6724">
      <w:pPr>
        <w:spacing w:line="240" w:lineRule="auto"/>
        <w:rPr>
          <w:rFonts w:ascii="Times New Roman" w:hAnsi="Times New Roman" w:cs="Times New Roman"/>
        </w:rPr>
      </w:pPr>
    </w:p>
    <w:p w:rsidR="00682BD4" w:rsidRPr="00763533" w:rsidRDefault="00682BD4" w:rsidP="00B72B14">
      <w:pPr>
        <w:spacing w:line="240" w:lineRule="auto"/>
        <w:rPr>
          <w:rFonts w:ascii="Times New Roman" w:hAnsi="Times New Roman" w:cs="Times New Roman"/>
          <w:b/>
          <w:bCs/>
        </w:rPr>
      </w:pPr>
      <w:r w:rsidRPr="00CE0DC4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Pr="00763533">
        <w:rPr>
          <w:rFonts w:ascii="Times New Roman" w:hAnsi="Times New Roman" w:cs="Times New Roman"/>
          <w:b/>
          <w:bCs/>
        </w:rPr>
        <w:t xml:space="preserve">: </w:t>
      </w:r>
      <w:r w:rsidRPr="00CE0DC4">
        <w:rPr>
          <w:rFonts w:ascii="Times New Roman" w:hAnsi="Times New Roman" w:cs="Times New Roman"/>
          <w:sz w:val="24"/>
          <w:szCs w:val="24"/>
        </w:rPr>
        <w:t xml:space="preserve">Chennai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Pr="00CE0DC4">
        <w:rPr>
          <w:rFonts w:ascii="Times New Roman" w:hAnsi="Times New Roman" w:cs="Times New Roman"/>
          <w:b/>
          <w:bCs/>
          <w:sz w:val="24"/>
          <w:szCs w:val="24"/>
        </w:rPr>
        <w:t>PRAKASH R</w:t>
      </w:r>
    </w:p>
    <w:sectPr w:rsidR="00682BD4" w:rsidRPr="00763533" w:rsidSect="00BB4740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BD4" w:rsidRDefault="00682BD4" w:rsidP="00B00675">
      <w:pPr>
        <w:spacing w:after="0" w:line="240" w:lineRule="auto"/>
      </w:pPr>
      <w:r>
        <w:separator/>
      </w:r>
    </w:p>
  </w:endnote>
  <w:endnote w:type="continuationSeparator" w:id="0">
    <w:p w:rsidR="00682BD4" w:rsidRDefault="00682BD4" w:rsidP="00B0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BD4" w:rsidRDefault="00682BD4" w:rsidP="00B00675">
      <w:pPr>
        <w:spacing w:after="0" w:line="240" w:lineRule="auto"/>
      </w:pPr>
      <w:r>
        <w:separator/>
      </w:r>
    </w:p>
  </w:footnote>
  <w:footnote w:type="continuationSeparator" w:id="0">
    <w:p w:rsidR="00682BD4" w:rsidRDefault="00682BD4" w:rsidP="00B0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590"/>
    <w:multiLevelType w:val="hybridMultilevel"/>
    <w:tmpl w:val="2CD2B84A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0" w:hanging="360"/>
      </w:pPr>
      <w:rPr>
        <w:rFonts w:ascii="Wingdings" w:hAnsi="Wingdings" w:cs="Wingdings" w:hint="default"/>
      </w:rPr>
    </w:lvl>
  </w:abstractNum>
  <w:abstractNum w:abstractNumId="1">
    <w:nsid w:val="091D5D6E"/>
    <w:multiLevelType w:val="hybridMultilevel"/>
    <w:tmpl w:val="1C6A53B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">
    <w:nsid w:val="0CCD3CEA"/>
    <w:multiLevelType w:val="hybridMultilevel"/>
    <w:tmpl w:val="2D86D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A312A0"/>
    <w:multiLevelType w:val="hybridMultilevel"/>
    <w:tmpl w:val="58808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344C26"/>
    <w:multiLevelType w:val="hybridMultilevel"/>
    <w:tmpl w:val="1ED06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70A0184"/>
    <w:multiLevelType w:val="hybridMultilevel"/>
    <w:tmpl w:val="48C89CB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>
    <w:nsid w:val="1714022E"/>
    <w:multiLevelType w:val="hybridMultilevel"/>
    <w:tmpl w:val="887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6D4BD5"/>
    <w:multiLevelType w:val="hybridMultilevel"/>
    <w:tmpl w:val="76E819A8"/>
    <w:lvl w:ilvl="0" w:tplc="0409000B">
      <w:start w:val="1"/>
      <w:numFmt w:val="bullet"/>
      <w:lvlText w:val=""/>
      <w:lvlJc w:val="left"/>
      <w:pPr>
        <w:ind w:left="750" w:hanging="39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6584855"/>
    <w:multiLevelType w:val="hybridMultilevel"/>
    <w:tmpl w:val="39C6E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4887354"/>
    <w:multiLevelType w:val="hybridMultilevel"/>
    <w:tmpl w:val="5426A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5373DC1"/>
    <w:multiLevelType w:val="hybridMultilevel"/>
    <w:tmpl w:val="A5AE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ACE2D7C"/>
    <w:multiLevelType w:val="hybridMultilevel"/>
    <w:tmpl w:val="537E9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D7B5679"/>
    <w:multiLevelType w:val="hybridMultilevel"/>
    <w:tmpl w:val="540A7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DE712E9"/>
    <w:multiLevelType w:val="hybridMultilevel"/>
    <w:tmpl w:val="5E207AAC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cs="Wingdings" w:hint="default"/>
      </w:rPr>
    </w:lvl>
  </w:abstractNum>
  <w:abstractNum w:abstractNumId="14">
    <w:nsid w:val="4DBC5E67"/>
    <w:multiLevelType w:val="hybridMultilevel"/>
    <w:tmpl w:val="CA7EB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1ED2750"/>
    <w:multiLevelType w:val="hybridMultilevel"/>
    <w:tmpl w:val="EEF836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F603CCE"/>
    <w:multiLevelType w:val="hybridMultilevel"/>
    <w:tmpl w:val="D4A8D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EE16BA7"/>
    <w:multiLevelType w:val="hybridMultilevel"/>
    <w:tmpl w:val="5F06C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8D268F7"/>
    <w:multiLevelType w:val="hybridMultilevel"/>
    <w:tmpl w:val="54D4BA0A"/>
    <w:lvl w:ilvl="0" w:tplc="04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4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1" w:hanging="360"/>
      </w:pPr>
      <w:rPr>
        <w:rFonts w:ascii="Wingdings" w:hAnsi="Wingdings" w:cs="Wingdings" w:hint="default"/>
      </w:rPr>
    </w:lvl>
  </w:abstractNum>
  <w:abstractNum w:abstractNumId="19">
    <w:nsid w:val="79EB7535"/>
    <w:multiLevelType w:val="hybridMultilevel"/>
    <w:tmpl w:val="1B420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"/>
  </w:num>
  <w:num w:numId="5">
    <w:abstractNumId w:val="16"/>
  </w:num>
  <w:num w:numId="6">
    <w:abstractNumId w:val="17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12"/>
  </w:num>
  <w:num w:numId="12">
    <w:abstractNumId w:val="4"/>
  </w:num>
  <w:num w:numId="13">
    <w:abstractNumId w:val="19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0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0675"/>
    <w:rsid w:val="00010415"/>
    <w:rsid w:val="00015BD9"/>
    <w:rsid w:val="00020B27"/>
    <w:rsid w:val="00024CF5"/>
    <w:rsid w:val="00043830"/>
    <w:rsid w:val="00070F09"/>
    <w:rsid w:val="000902A1"/>
    <w:rsid w:val="000A0961"/>
    <w:rsid w:val="000A45DC"/>
    <w:rsid w:val="000A5D47"/>
    <w:rsid w:val="000C04EE"/>
    <w:rsid w:val="000D1308"/>
    <w:rsid w:val="000D53A4"/>
    <w:rsid w:val="001218E4"/>
    <w:rsid w:val="001257AC"/>
    <w:rsid w:val="00127725"/>
    <w:rsid w:val="0013007B"/>
    <w:rsid w:val="00130BE8"/>
    <w:rsid w:val="00132B41"/>
    <w:rsid w:val="0013661C"/>
    <w:rsid w:val="0015495F"/>
    <w:rsid w:val="001751DF"/>
    <w:rsid w:val="00193979"/>
    <w:rsid w:val="001A31DD"/>
    <w:rsid w:val="001B1D30"/>
    <w:rsid w:val="001C1957"/>
    <w:rsid w:val="00203A18"/>
    <w:rsid w:val="00216A8A"/>
    <w:rsid w:val="00223BC8"/>
    <w:rsid w:val="002368F9"/>
    <w:rsid w:val="00237B81"/>
    <w:rsid w:val="00241DE0"/>
    <w:rsid w:val="00254748"/>
    <w:rsid w:val="00267966"/>
    <w:rsid w:val="00277F5E"/>
    <w:rsid w:val="002907FC"/>
    <w:rsid w:val="00290BFE"/>
    <w:rsid w:val="002A16D6"/>
    <w:rsid w:val="002D326A"/>
    <w:rsid w:val="00302385"/>
    <w:rsid w:val="003073C7"/>
    <w:rsid w:val="00312037"/>
    <w:rsid w:val="00321C29"/>
    <w:rsid w:val="003469BF"/>
    <w:rsid w:val="003517BC"/>
    <w:rsid w:val="00385652"/>
    <w:rsid w:val="003C336A"/>
    <w:rsid w:val="003C5B0E"/>
    <w:rsid w:val="003C77E3"/>
    <w:rsid w:val="003D272D"/>
    <w:rsid w:val="003D68B6"/>
    <w:rsid w:val="003F5810"/>
    <w:rsid w:val="00404AF5"/>
    <w:rsid w:val="00406010"/>
    <w:rsid w:val="00446226"/>
    <w:rsid w:val="0045208E"/>
    <w:rsid w:val="00475A09"/>
    <w:rsid w:val="004D11F6"/>
    <w:rsid w:val="004D3911"/>
    <w:rsid w:val="005162AA"/>
    <w:rsid w:val="005406F5"/>
    <w:rsid w:val="005777EA"/>
    <w:rsid w:val="005C1C43"/>
    <w:rsid w:val="005C7A1B"/>
    <w:rsid w:val="005D4659"/>
    <w:rsid w:val="005D65F9"/>
    <w:rsid w:val="005E2D3E"/>
    <w:rsid w:val="005E4F04"/>
    <w:rsid w:val="00602CC7"/>
    <w:rsid w:val="006071FB"/>
    <w:rsid w:val="00614D00"/>
    <w:rsid w:val="00617D75"/>
    <w:rsid w:val="00665EB1"/>
    <w:rsid w:val="00682BD4"/>
    <w:rsid w:val="0068507C"/>
    <w:rsid w:val="00691243"/>
    <w:rsid w:val="00694B78"/>
    <w:rsid w:val="006B2698"/>
    <w:rsid w:val="006B42D8"/>
    <w:rsid w:val="006B6596"/>
    <w:rsid w:val="006E149A"/>
    <w:rsid w:val="006E5EE2"/>
    <w:rsid w:val="006F025B"/>
    <w:rsid w:val="006F1F14"/>
    <w:rsid w:val="0070720A"/>
    <w:rsid w:val="007257E4"/>
    <w:rsid w:val="00732754"/>
    <w:rsid w:val="00741087"/>
    <w:rsid w:val="00741118"/>
    <w:rsid w:val="007425CF"/>
    <w:rsid w:val="0076116B"/>
    <w:rsid w:val="00763533"/>
    <w:rsid w:val="007666EF"/>
    <w:rsid w:val="007814FC"/>
    <w:rsid w:val="00795575"/>
    <w:rsid w:val="00796A76"/>
    <w:rsid w:val="007A367A"/>
    <w:rsid w:val="007B0022"/>
    <w:rsid w:val="007D258D"/>
    <w:rsid w:val="007E0D63"/>
    <w:rsid w:val="007F08C9"/>
    <w:rsid w:val="007F50B8"/>
    <w:rsid w:val="008008A3"/>
    <w:rsid w:val="0080423A"/>
    <w:rsid w:val="008130A3"/>
    <w:rsid w:val="00845044"/>
    <w:rsid w:val="00873D03"/>
    <w:rsid w:val="008804C5"/>
    <w:rsid w:val="00892059"/>
    <w:rsid w:val="008B6C45"/>
    <w:rsid w:val="008C4515"/>
    <w:rsid w:val="008F1CF6"/>
    <w:rsid w:val="00907D8E"/>
    <w:rsid w:val="00911E04"/>
    <w:rsid w:val="00917BAA"/>
    <w:rsid w:val="00933FD5"/>
    <w:rsid w:val="00935764"/>
    <w:rsid w:val="00946E17"/>
    <w:rsid w:val="0095086D"/>
    <w:rsid w:val="0095503B"/>
    <w:rsid w:val="009710C3"/>
    <w:rsid w:val="00980EC7"/>
    <w:rsid w:val="009B1234"/>
    <w:rsid w:val="009B24C8"/>
    <w:rsid w:val="009C4D8D"/>
    <w:rsid w:val="009D4487"/>
    <w:rsid w:val="009F5B0D"/>
    <w:rsid w:val="009F7643"/>
    <w:rsid w:val="00A0172A"/>
    <w:rsid w:val="00A05771"/>
    <w:rsid w:val="00A067E9"/>
    <w:rsid w:val="00A15748"/>
    <w:rsid w:val="00A1645F"/>
    <w:rsid w:val="00A30F31"/>
    <w:rsid w:val="00A632ED"/>
    <w:rsid w:val="00A67723"/>
    <w:rsid w:val="00A8060B"/>
    <w:rsid w:val="00A9201E"/>
    <w:rsid w:val="00AA4235"/>
    <w:rsid w:val="00AB09F3"/>
    <w:rsid w:val="00AE7EF4"/>
    <w:rsid w:val="00AF6209"/>
    <w:rsid w:val="00B00675"/>
    <w:rsid w:val="00B360FE"/>
    <w:rsid w:val="00B4576A"/>
    <w:rsid w:val="00B50E2E"/>
    <w:rsid w:val="00B72B14"/>
    <w:rsid w:val="00B77DAC"/>
    <w:rsid w:val="00B91DCD"/>
    <w:rsid w:val="00B94289"/>
    <w:rsid w:val="00BA64C0"/>
    <w:rsid w:val="00BA70A4"/>
    <w:rsid w:val="00BB4740"/>
    <w:rsid w:val="00BD7CF3"/>
    <w:rsid w:val="00BE380B"/>
    <w:rsid w:val="00BF6724"/>
    <w:rsid w:val="00C0165F"/>
    <w:rsid w:val="00C24229"/>
    <w:rsid w:val="00C32FBE"/>
    <w:rsid w:val="00C3382C"/>
    <w:rsid w:val="00C363C8"/>
    <w:rsid w:val="00CA0983"/>
    <w:rsid w:val="00CA564F"/>
    <w:rsid w:val="00CB150C"/>
    <w:rsid w:val="00CB5BF6"/>
    <w:rsid w:val="00CB5CDA"/>
    <w:rsid w:val="00CC38EE"/>
    <w:rsid w:val="00CD5D55"/>
    <w:rsid w:val="00CE0DC4"/>
    <w:rsid w:val="00CF3600"/>
    <w:rsid w:val="00D035B1"/>
    <w:rsid w:val="00D14741"/>
    <w:rsid w:val="00D2125C"/>
    <w:rsid w:val="00D22C2B"/>
    <w:rsid w:val="00D30616"/>
    <w:rsid w:val="00D62896"/>
    <w:rsid w:val="00D722A5"/>
    <w:rsid w:val="00D76CB2"/>
    <w:rsid w:val="00DB412E"/>
    <w:rsid w:val="00DC1256"/>
    <w:rsid w:val="00DC50B4"/>
    <w:rsid w:val="00DD2620"/>
    <w:rsid w:val="00DE4192"/>
    <w:rsid w:val="00DF729B"/>
    <w:rsid w:val="00E12BEF"/>
    <w:rsid w:val="00E14006"/>
    <w:rsid w:val="00E15D33"/>
    <w:rsid w:val="00E676A5"/>
    <w:rsid w:val="00E96B7B"/>
    <w:rsid w:val="00ED1A80"/>
    <w:rsid w:val="00EF30BC"/>
    <w:rsid w:val="00EF5631"/>
    <w:rsid w:val="00F02265"/>
    <w:rsid w:val="00F04380"/>
    <w:rsid w:val="00F07A88"/>
    <w:rsid w:val="00F141EA"/>
    <w:rsid w:val="00F20AF8"/>
    <w:rsid w:val="00F31EC3"/>
    <w:rsid w:val="00F822D7"/>
    <w:rsid w:val="00FA26C3"/>
    <w:rsid w:val="00FB3918"/>
    <w:rsid w:val="00FC045A"/>
    <w:rsid w:val="00FC470B"/>
    <w:rsid w:val="00FC48CB"/>
    <w:rsid w:val="00FC5F08"/>
    <w:rsid w:val="00FF2E64"/>
    <w:rsid w:val="00FF51D7"/>
    <w:rsid w:val="00FF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3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5764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35764"/>
    <w:rPr>
      <w:rFonts w:ascii="Cambria" w:hAnsi="Cambria" w:cs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B0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00675"/>
  </w:style>
  <w:style w:type="paragraph" w:styleId="Footer">
    <w:name w:val="footer"/>
    <w:basedOn w:val="Normal"/>
    <w:link w:val="FooterChar"/>
    <w:uiPriority w:val="99"/>
    <w:rsid w:val="00B0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00675"/>
  </w:style>
  <w:style w:type="paragraph" w:styleId="ListParagraph">
    <w:name w:val="List Paragraph"/>
    <w:basedOn w:val="Normal"/>
    <w:link w:val="ListParagraphChar"/>
    <w:uiPriority w:val="99"/>
    <w:qFormat/>
    <w:rsid w:val="000D53A4"/>
    <w:pPr>
      <w:ind w:left="720"/>
    </w:pPr>
  </w:style>
  <w:style w:type="table" w:styleId="TableGrid">
    <w:name w:val="Table Grid"/>
    <w:basedOn w:val="TableNormal"/>
    <w:uiPriority w:val="99"/>
    <w:rsid w:val="000D53A4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F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620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935764"/>
    <w:pPr>
      <w:spacing w:after="0" w:line="240" w:lineRule="auto"/>
      <w:jc w:val="center"/>
    </w:pPr>
    <w:rPr>
      <w:rFonts w:ascii="Times New Roman" w:hAnsi="Times New Roman" w:cs="Times New Roman"/>
      <w:b/>
      <w:bCs/>
      <w:spacing w:val="-4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935764"/>
    <w:rPr>
      <w:rFonts w:ascii="Times New Roman" w:hAnsi="Times New Roman" w:cs="Times New Roman"/>
      <w:b/>
      <w:bCs/>
      <w:spacing w:val="-4"/>
      <w:sz w:val="20"/>
      <w:szCs w:val="20"/>
      <w:u w:val="single"/>
    </w:rPr>
  </w:style>
  <w:style w:type="paragraph" w:customStyle="1" w:styleId="cv2">
    <w:name w:val="cv2"/>
    <w:basedOn w:val="Heading1"/>
    <w:uiPriority w:val="99"/>
    <w:rsid w:val="00935764"/>
    <w:pPr>
      <w:keepLines w:val="0"/>
      <w:spacing w:after="240" w:line="240" w:lineRule="auto"/>
      <w:outlineLvl w:val="9"/>
    </w:pPr>
    <w:rPr>
      <w:rFonts w:ascii="Arial Narrow" w:hAnsi="Arial Narrow" w:cs="Arial Narrow"/>
      <w:color w:val="auto"/>
      <w:lang w:val="en-GB"/>
    </w:rPr>
  </w:style>
  <w:style w:type="paragraph" w:styleId="NormalWeb">
    <w:name w:val="Normal (Web)"/>
    <w:basedOn w:val="Normal"/>
    <w:uiPriority w:val="99"/>
    <w:semiHidden/>
    <w:rsid w:val="00F022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241DE0"/>
    <w:rPr>
      <w:rFonts w:ascii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354</Words>
  <Characters>2023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subject/>
  <dc:creator>SIVAKUMAR</dc:creator>
  <cp:keywords/>
  <dc:description/>
  <cp:lastModifiedBy>Home</cp:lastModifiedBy>
  <cp:revision>2</cp:revision>
  <cp:lastPrinted>2014-05-30T10:27:00Z</cp:lastPrinted>
  <dcterms:created xsi:type="dcterms:W3CDTF">2015-05-11T13:52:00Z</dcterms:created>
  <dcterms:modified xsi:type="dcterms:W3CDTF">2015-05-11T13:52:00Z</dcterms:modified>
</cp:coreProperties>
</file>